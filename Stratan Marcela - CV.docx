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tblpX="-142" w:tblpY="1"/>
        <w:tblOverlap w:val="never"/>
        <w:tblW w:w="10932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742"/>
        <w:gridCol w:w="720"/>
        <w:gridCol w:w="6470"/>
      </w:tblGrid>
      <w:tr w:rsidR="001B2ABD" w14:paraId="3C2944DE" w14:textId="77777777" w:rsidTr="00DF6854">
        <w:trPr>
          <w:trHeight w:val="4410"/>
        </w:trPr>
        <w:tc>
          <w:tcPr>
            <w:tcW w:w="3742" w:type="dxa"/>
            <w:vAlign w:val="bottom"/>
          </w:tcPr>
          <w:p w14:paraId="47D371ED" w14:textId="75F28402" w:rsidR="006167AB" w:rsidRDefault="000E0D60" w:rsidP="00DF6854">
            <w:pPr>
              <w:tabs>
                <w:tab w:val="left" w:pos="990"/>
              </w:tabs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3BF2D4B" wp14:editId="10001481">
                  <wp:extent cx="1200150" cy="2133561"/>
                  <wp:effectExtent l="0" t="0" r="0" b="63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7043" cy="2181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F139F">
              <w:rPr>
                <w:noProof/>
              </w:rPr>
              <w:pict w14:anchorId="04E3108A">
                <v:rect id="_x0000_i1025" style="width:0;height:1.5pt" o:hralign="center" o:hrstd="t" o:hr="t" fillcolor="#a0a0a0" stroked="f"/>
              </w:pict>
            </w:r>
          </w:p>
          <w:p w14:paraId="33178428" w14:textId="0C4F9697" w:rsidR="001B2ABD" w:rsidRDefault="001B2ABD" w:rsidP="00DF6854">
            <w:pPr>
              <w:tabs>
                <w:tab w:val="left" w:pos="990"/>
              </w:tabs>
              <w:jc w:val="center"/>
            </w:pPr>
          </w:p>
        </w:tc>
        <w:tc>
          <w:tcPr>
            <w:tcW w:w="720" w:type="dxa"/>
            <w:tcBorders>
              <w:left w:val="nil"/>
            </w:tcBorders>
          </w:tcPr>
          <w:p w14:paraId="59556E34" w14:textId="77777777" w:rsidR="001B2ABD" w:rsidRDefault="001B2ABD" w:rsidP="00DF6854">
            <w:pPr>
              <w:tabs>
                <w:tab w:val="left" w:pos="990"/>
              </w:tabs>
            </w:pPr>
          </w:p>
          <w:p w14:paraId="4A160BEF" w14:textId="77777777" w:rsidR="006167AB" w:rsidRPr="006167AB" w:rsidRDefault="006167AB" w:rsidP="00DF6854"/>
          <w:p w14:paraId="5B0AB59A" w14:textId="77777777" w:rsidR="006167AB" w:rsidRDefault="006167AB" w:rsidP="00DF6854"/>
          <w:p w14:paraId="2835C1CF" w14:textId="4AD4A6AA" w:rsidR="006167AB" w:rsidRPr="006167AB" w:rsidRDefault="006167AB" w:rsidP="00DF6854"/>
        </w:tc>
        <w:tc>
          <w:tcPr>
            <w:tcW w:w="6470" w:type="dxa"/>
            <w:tcBorders>
              <w:top w:val="double" w:sz="4" w:space="0" w:color="FF0000"/>
            </w:tcBorders>
            <w:vAlign w:val="bottom"/>
          </w:tcPr>
          <w:p w14:paraId="0D206D3A" w14:textId="10E0E183" w:rsidR="001B2ABD" w:rsidRDefault="006167AB" w:rsidP="0067095E">
            <w:pPr>
              <w:pStyle w:val="Title"/>
              <w:rPr>
                <w:color w:val="355D7E" w:themeColor="accent1" w:themeShade="80"/>
                <w:sz w:val="48"/>
                <w:szCs w:val="48"/>
              </w:rPr>
            </w:pPr>
            <w:r w:rsidRPr="006167AB">
              <w:rPr>
                <w:color w:val="355D7E" w:themeColor="accent1" w:themeShade="80"/>
                <w:sz w:val="48"/>
                <w:szCs w:val="48"/>
              </w:rPr>
              <w:t>S</w:t>
            </w:r>
            <w:r w:rsidR="000E0D60">
              <w:rPr>
                <w:color w:val="355D7E" w:themeColor="accent1" w:themeShade="80"/>
                <w:sz w:val="48"/>
                <w:szCs w:val="48"/>
              </w:rPr>
              <w:t>t</w:t>
            </w:r>
            <w:r w:rsidRPr="006167AB">
              <w:rPr>
                <w:color w:val="355D7E" w:themeColor="accent1" w:themeShade="80"/>
                <w:sz w:val="48"/>
                <w:szCs w:val="48"/>
              </w:rPr>
              <w:t>ratan Marcela</w:t>
            </w:r>
          </w:p>
          <w:p w14:paraId="1E382626" w14:textId="6B1C4530" w:rsidR="0067095E" w:rsidRDefault="0067095E" w:rsidP="0067095E"/>
          <w:p w14:paraId="369723EC" w14:textId="1EFAFB24" w:rsidR="0067095E" w:rsidRPr="0067095E" w:rsidRDefault="0067095E" w:rsidP="0067095E">
            <w:pPr>
              <w:rPr>
                <w:rFonts w:ascii="Times New Roman" w:hAnsi="Times New Roman" w:cs="Times New Roman"/>
                <w:i/>
                <w:iCs/>
                <w:sz w:val="32"/>
                <w:szCs w:val="32"/>
              </w:rPr>
            </w:pPr>
            <w:r w:rsidRPr="0067095E">
              <w:rPr>
                <w:rFonts w:ascii="Times New Roman" w:hAnsi="Times New Roman" w:cs="Times New Roman"/>
                <w:i/>
                <w:iCs/>
                <w:sz w:val="32"/>
                <w:szCs w:val="32"/>
              </w:rPr>
              <w:t>studentă</w:t>
            </w:r>
          </w:p>
          <w:p w14:paraId="2E5241B5" w14:textId="77777777" w:rsidR="00B63385" w:rsidRDefault="00B63385" w:rsidP="00DF6854"/>
          <w:p w14:paraId="7B00E720" w14:textId="77777777" w:rsidR="00B63385" w:rsidRDefault="00B63385" w:rsidP="00DF6854"/>
          <w:p w14:paraId="2C5910F0" w14:textId="03900B42" w:rsidR="00B63385" w:rsidRPr="00363C6B" w:rsidRDefault="00363C6B" w:rsidP="00DF6854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63C6B">
              <w:rPr>
                <w:rFonts w:ascii="Times New Roman" w:hAnsi="Times New Roman" w:cs="Times New Roman"/>
                <w:sz w:val="24"/>
                <w:szCs w:val="24"/>
              </w:rPr>
              <w:t xml:space="preserve">04 – 09 – 2001, </w:t>
            </w:r>
          </w:p>
          <w:p w14:paraId="5CA29887" w14:textId="219097C4" w:rsidR="00363C6B" w:rsidRPr="00363C6B" w:rsidRDefault="00363C6B" w:rsidP="00DF6854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63C6B">
              <w:rPr>
                <w:rFonts w:ascii="Times New Roman" w:hAnsi="Times New Roman" w:cs="Times New Roman"/>
                <w:sz w:val="24"/>
                <w:szCs w:val="24"/>
              </w:rPr>
              <w:t xml:space="preserve">Satul Peresecina, </w:t>
            </w:r>
          </w:p>
          <w:p w14:paraId="431AF70C" w14:textId="3B51291D" w:rsidR="00363C6B" w:rsidRPr="00363C6B" w:rsidRDefault="00363C6B" w:rsidP="00DF6854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63C6B">
              <w:rPr>
                <w:rFonts w:ascii="Times New Roman" w:hAnsi="Times New Roman" w:cs="Times New Roman"/>
                <w:sz w:val="24"/>
                <w:szCs w:val="24"/>
              </w:rPr>
              <w:t>Raionul Orhe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  <w:p w14:paraId="70BF8284" w14:textId="533075EA" w:rsidR="00363C6B" w:rsidRPr="00363C6B" w:rsidRDefault="00363C6B" w:rsidP="00DF6854">
            <w:pPr>
              <w:pStyle w:val="ListParagraph"/>
              <w:numPr>
                <w:ilvl w:val="0"/>
                <w:numId w:val="7"/>
              </w:num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63C6B">
              <w:rPr>
                <w:rFonts w:ascii="Times New Roman" w:hAnsi="Times New Roman" w:cs="Times New Roman"/>
                <w:sz w:val="24"/>
                <w:szCs w:val="24"/>
              </w:rPr>
              <w:t>str. Chisinăului, nr. 20</w:t>
            </w:r>
          </w:p>
          <w:p w14:paraId="02B8530B" w14:textId="7DFEE48E" w:rsidR="00363C6B" w:rsidRDefault="00363C6B" w:rsidP="00DF6854">
            <w:pPr>
              <w:spacing w:line="360" w:lineRule="auto"/>
            </w:pPr>
          </w:p>
          <w:p w14:paraId="390CD3E2" w14:textId="6807BF16" w:rsidR="00B63385" w:rsidRPr="00B63385" w:rsidRDefault="00B63385" w:rsidP="00DF6854"/>
        </w:tc>
      </w:tr>
      <w:tr w:rsidR="001B2ABD" w14:paraId="6CDC24A1" w14:textId="77777777" w:rsidTr="00DF6854">
        <w:tc>
          <w:tcPr>
            <w:tcW w:w="3742" w:type="dxa"/>
          </w:tcPr>
          <w:p w14:paraId="1643C23B" w14:textId="5FB25952" w:rsidR="001B2ABD" w:rsidRPr="00DF6854" w:rsidRDefault="00B63385" w:rsidP="00DF6854">
            <w:pPr>
              <w:pStyle w:val="Heading3"/>
              <w:rPr>
                <w:rFonts w:ascii="Times New Roman" w:hAnsi="Times New Roman" w:cs="Times New Roman"/>
                <w:sz w:val="24"/>
              </w:rPr>
            </w:pPr>
            <w:r w:rsidRPr="00DF6854">
              <w:rPr>
                <w:rFonts w:ascii="Times New Roman" w:hAnsi="Times New Roman" w:cs="Times New Roman"/>
                <w:sz w:val="24"/>
              </w:rPr>
              <w:t>Despre mine…</w:t>
            </w:r>
          </w:p>
          <w:p w14:paraId="4F49040A" w14:textId="11B62615" w:rsidR="00036450" w:rsidRPr="00DF6854" w:rsidRDefault="00DF6854" w:rsidP="00DF68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6854">
              <w:rPr>
                <w:rFonts w:ascii="Times New Roman" w:hAnsi="Times New Roman" w:cs="Times New Roman"/>
                <w:sz w:val="24"/>
                <w:szCs w:val="24"/>
              </w:rPr>
              <w:t>Momentan, studentă la UTM, sunt în continuă cunoaștere a domeniului IT.</w:t>
            </w:r>
          </w:p>
          <w:p w14:paraId="13DFC0E2" w14:textId="2F954BFD" w:rsidR="00DF6854" w:rsidRPr="00DF6854" w:rsidRDefault="00DF6854" w:rsidP="00DF68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6854">
              <w:rPr>
                <w:rFonts w:ascii="Times New Roman" w:hAnsi="Times New Roman" w:cs="Times New Roman"/>
                <w:sz w:val="24"/>
                <w:szCs w:val="24"/>
              </w:rPr>
              <w:t xml:space="preserve">Consider că e impresionantă situația actuală la care ne-a adus revoluția tehnico-științifică. Îmi place să cred că tehnologiile controlează orice și oricând. </w:t>
            </w:r>
          </w:p>
          <w:p w14:paraId="3F2CE2AD" w14:textId="77777777" w:rsidR="00036450" w:rsidRPr="00DF6854" w:rsidRDefault="00036450" w:rsidP="00DF68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800E808" w14:textId="22BD4E6C" w:rsidR="00036450" w:rsidRPr="00DF6854" w:rsidRDefault="00FF139F" w:rsidP="00DF6854">
            <w:pPr>
              <w:pStyle w:val="Heading3"/>
              <w:rPr>
                <w:rFonts w:ascii="Times New Roman" w:hAnsi="Times New Roman" w:cs="Times New Roman"/>
                <w:sz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</w:rPr>
                <w:id w:val="-1954003311"/>
                <w:placeholder>
                  <w:docPart w:val="B848E5A971CE45388D938E73DED806C2"/>
                </w:placeholder>
                <w:temporary/>
                <w:showingPlcHdr/>
                <w15:appearance w15:val="hidden"/>
              </w:sdtPr>
              <w:sdtEndPr/>
              <w:sdtContent>
                <w:r w:rsidR="00CB0055" w:rsidRPr="00DF6854">
                  <w:rPr>
                    <w:rFonts w:ascii="Times New Roman" w:hAnsi="Times New Roman" w:cs="Times New Roman"/>
                    <w:sz w:val="24"/>
                  </w:rPr>
                  <w:t>Contact</w:t>
                </w:r>
              </w:sdtContent>
            </w:sdt>
            <w:r w:rsidR="00B63385" w:rsidRPr="00DF6854">
              <w:rPr>
                <w:rFonts w:ascii="Times New Roman" w:hAnsi="Times New Roman" w:cs="Times New Roman"/>
                <w:sz w:val="24"/>
              </w:rPr>
              <w:t>e</w:t>
            </w:r>
          </w:p>
          <w:p w14:paraId="15D244F0" w14:textId="6A45CFA7" w:rsidR="004D3011" w:rsidRPr="00DF6854" w:rsidRDefault="006167AB" w:rsidP="00DF68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6854">
              <w:rPr>
                <w:rFonts w:ascii="Times New Roman" w:hAnsi="Times New Roman" w:cs="Times New Roman"/>
                <w:sz w:val="24"/>
                <w:szCs w:val="24"/>
              </w:rPr>
              <w:t>Mobil:</w:t>
            </w:r>
          </w:p>
          <w:p w14:paraId="3EAB7059" w14:textId="7C38FA4D" w:rsidR="004D3011" w:rsidRPr="00DF6854" w:rsidRDefault="006167AB" w:rsidP="00DF68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6854">
              <w:rPr>
                <w:rFonts w:ascii="Times New Roman" w:hAnsi="Times New Roman" w:cs="Times New Roman"/>
                <w:sz w:val="24"/>
                <w:szCs w:val="24"/>
              </w:rPr>
              <w:t>079589201</w:t>
            </w:r>
          </w:p>
          <w:p w14:paraId="5201D2E8" w14:textId="77777777" w:rsidR="004D3011" w:rsidRPr="00DF6854" w:rsidRDefault="004D3011" w:rsidP="00DF68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B05008C" w14:textId="6D010804" w:rsidR="004D3011" w:rsidRPr="00DF6854" w:rsidRDefault="006167AB" w:rsidP="00DF68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6854">
              <w:rPr>
                <w:rFonts w:ascii="Times New Roman" w:hAnsi="Times New Roman" w:cs="Times New Roman"/>
                <w:sz w:val="24"/>
                <w:szCs w:val="24"/>
              </w:rPr>
              <w:t>Telefon fix:</w:t>
            </w:r>
          </w:p>
          <w:p w14:paraId="79F2D4C5" w14:textId="7450FBC7" w:rsidR="004D3011" w:rsidRPr="00DF6854" w:rsidRDefault="006167AB" w:rsidP="00DF68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6854">
              <w:rPr>
                <w:rFonts w:ascii="Times New Roman" w:hAnsi="Times New Roman" w:cs="Times New Roman"/>
                <w:sz w:val="24"/>
                <w:szCs w:val="24"/>
              </w:rPr>
              <w:t>023547839</w:t>
            </w:r>
          </w:p>
          <w:p w14:paraId="73D98891" w14:textId="77777777" w:rsidR="004D3011" w:rsidRPr="00DF6854" w:rsidRDefault="004D3011" w:rsidP="00DF68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sdt>
            <w:sdtPr>
              <w:rPr>
                <w:rFonts w:ascii="Times New Roman" w:hAnsi="Times New Roman" w:cs="Times New Roman"/>
                <w:sz w:val="24"/>
                <w:szCs w:val="24"/>
              </w:rPr>
              <w:id w:val="-240260293"/>
              <w:placeholder>
                <w:docPart w:val="D62BF0C9BE6D4AE7827896E864838AE1"/>
              </w:placeholder>
              <w:temporary/>
              <w:showingPlcHdr/>
              <w15:appearance w15:val="hidden"/>
            </w:sdtPr>
            <w:sdtEndPr/>
            <w:sdtContent>
              <w:p w14:paraId="7B591E61" w14:textId="77777777" w:rsidR="004D3011" w:rsidRPr="00DF6854" w:rsidRDefault="004D3011" w:rsidP="00DF6854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DF6854">
                  <w:rPr>
                    <w:rFonts w:ascii="Times New Roman" w:hAnsi="Times New Roman" w:cs="Times New Roman"/>
                    <w:sz w:val="24"/>
                    <w:szCs w:val="24"/>
                  </w:rPr>
                  <w:t>EMAIL:</w:t>
                </w:r>
              </w:p>
            </w:sdtContent>
          </w:sdt>
          <w:p w14:paraId="24EF6B3F" w14:textId="67D73CD7" w:rsidR="00036450" w:rsidRPr="00DF6854" w:rsidRDefault="006167AB" w:rsidP="00DF6854">
            <w:pPr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</w:pPr>
            <w:r w:rsidRPr="00DF6854"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  <w:t>marcella.stratan@gmail.com</w:t>
            </w:r>
          </w:p>
          <w:p w14:paraId="0FF21B0B" w14:textId="355899B2" w:rsidR="004D3011" w:rsidRPr="00DF6854" w:rsidRDefault="00B63385" w:rsidP="00DF6854">
            <w:pPr>
              <w:pStyle w:val="Heading3"/>
              <w:rPr>
                <w:rFonts w:ascii="Times New Roman" w:hAnsi="Times New Roman" w:cs="Times New Roman"/>
                <w:sz w:val="24"/>
              </w:rPr>
            </w:pPr>
            <w:r w:rsidRPr="00DF6854">
              <w:rPr>
                <w:rFonts w:ascii="Times New Roman" w:hAnsi="Times New Roman" w:cs="Times New Roman"/>
                <w:sz w:val="24"/>
              </w:rPr>
              <w:t>Pasiuni</w:t>
            </w:r>
          </w:p>
          <w:p w14:paraId="56042F97" w14:textId="6DECFB0F" w:rsidR="004D3011" w:rsidRPr="00DF6854" w:rsidRDefault="006167AB" w:rsidP="00DF68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6854">
              <w:rPr>
                <w:rFonts w:ascii="Times New Roman" w:hAnsi="Times New Roman" w:cs="Times New Roman"/>
                <w:sz w:val="24"/>
                <w:szCs w:val="24"/>
              </w:rPr>
              <w:t>Muzica (pianul)</w:t>
            </w:r>
          </w:p>
          <w:p w14:paraId="79A28F57" w14:textId="29A1AEF6" w:rsidR="004D3011" w:rsidRPr="00DF6854" w:rsidRDefault="006167AB" w:rsidP="00DF68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6854">
              <w:rPr>
                <w:rFonts w:ascii="Times New Roman" w:hAnsi="Times New Roman" w:cs="Times New Roman"/>
                <w:sz w:val="24"/>
                <w:szCs w:val="24"/>
              </w:rPr>
              <w:t xml:space="preserve">Desenul </w:t>
            </w:r>
          </w:p>
          <w:p w14:paraId="6C61F47D" w14:textId="18D76139" w:rsidR="004D3011" w:rsidRPr="00DF6854" w:rsidRDefault="006167AB" w:rsidP="00DF68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6854">
              <w:rPr>
                <w:rFonts w:ascii="Times New Roman" w:hAnsi="Times New Roman" w:cs="Times New Roman"/>
                <w:sz w:val="24"/>
                <w:szCs w:val="24"/>
              </w:rPr>
              <w:t>Lectura (adun sute de cărți, astfel, trăiesc mii de istorii)</w:t>
            </w:r>
          </w:p>
          <w:p w14:paraId="52FDB4F9" w14:textId="77777777" w:rsidR="004D3011" w:rsidRPr="00DF6854" w:rsidRDefault="006167AB" w:rsidP="00DF68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6854">
              <w:rPr>
                <w:rFonts w:ascii="Times New Roman" w:hAnsi="Times New Roman" w:cs="Times New Roman"/>
                <w:sz w:val="24"/>
                <w:szCs w:val="24"/>
              </w:rPr>
              <w:t xml:space="preserve">Studierea psihologiei </w:t>
            </w:r>
          </w:p>
          <w:p w14:paraId="342D6E0E" w14:textId="77777777" w:rsidR="00B63385" w:rsidRPr="00DF6854" w:rsidRDefault="00B63385" w:rsidP="00DF68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9C230E9" w14:textId="2A654080" w:rsidR="00B63385" w:rsidRDefault="00B63385" w:rsidP="00DF68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968389C" w14:textId="7E505E6F" w:rsidR="00DF6854" w:rsidRDefault="00DF6854" w:rsidP="00DF68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C43B724" w14:textId="77777777" w:rsidR="00DF6854" w:rsidRPr="00DF6854" w:rsidRDefault="00DF6854" w:rsidP="00DF68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8D29239" w14:textId="77777777" w:rsidR="00B63385" w:rsidRPr="00DF6854" w:rsidRDefault="00B63385" w:rsidP="00DF68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1405093" w14:textId="7EEA5449" w:rsidR="00B63385" w:rsidRPr="00DF6854" w:rsidRDefault="00B63385" w:rsidP="00DF6854">
            <w:pPr>
              <w:pStyle w:val="Heading3"/>
              <w:rPr>
                <w:rFonts w:ascii="Times New Roman" w:hAnsi="Times New Roman" w:cs="Times New Roman"/>
                <w:sz w:val="24"/>
              </w:rPr>
            </w:pPr>
            <w:r w:rsidRPr="00DF6854">
              <w:rPr>
                <w:rFonts w:ascii="Times New Roman" w:hAnsi="Times New Roman" w:cs="Times New Roman"/>
                <w:sz w:val="24"/>
              </w:rPr>
              <w:lastRenderedPageBreak/>
              <w:t>Cunoașterea limbilor</w:t>
            </w:r>
          </w:p>
          <w:p w14:paraId="68A5EB1D" w14:textId="77777777" w:rsidR="00B63385" w:rsidRPr="00DF6854" w:rsidRDefault="00B63385" w:rsidP="00DF6854">
            <w:pPr>
              <w:spacing w:line="276" w:lineRule="auto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6DBCFE3" w14:textId="56D5F1B1" w:rsidR="00B63385" w:rsidRPr="00DF6854" w:rsidRDefault="00B63385" w:rsidP="00DF6854">
            <w:pPr>
              <w:numPr>
                <w:ilvl w:val="0"/>
                <w:numId w:val="3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F6854">
              <w:rPr>
                <w:rFonts w:ascii="Times New Roman" w:hAnsi="Times New Roman" w:cs="Times New Roman"/>
                <w:sz w:val="24"/>
                <w:szCs w:val="24"/>
              </w:rPr>
              <w:t>Limba română (maternă);</w:t>
            </w:r>
          </w:p>
          <w:p w14:paraId="39C2DDAE" w14:textId="1C2A668F" w:rsidR="00B63385" w:rsidRPr="00DF6854" w:rsidRDefault="00B63385" w:rsidP="00DF6854">
            <w:pPr>
              <w:numPr>
                <w:ilvl w:val="0"/>
                <w:numId w:val="3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F6854">
              <w:rPr>
                <w:rFonts w:ascii="Times New Roman" w:hAnsi="Times New Roman" w:cs="Times New Roman"/>
                <w:sz w:val="24"/>
                <w:szCs w:val="24"/>
              </w:rPr>
              <w:t>Limba englez</w:t>
            </w:r>
            <w:r w:rsidR="00AE456E">
              <w:rPr>
                <w:rFonts w:ascii="Times New Roman" w:hAnsi="Times New Roman" w:cs="Times New Roman"/>
                <w:sz w:val="24"/>
                <w:szCs w:val="24"/>
              </w:rPr>
              <w:t>ă – mediu;</w:t>
            </w:r>
          </w:p>
          <w:p w14:paraId="03BF281E" w14:textId="77777777" w:rsidR="00B63385" w:rsidRPr="00DF6854" w:rsidRDefault="00B63385" w:rsidP="00DF6854">
            <w:pPr>
              <w:numPr>
                <w:ilvl w:val="0"/>
                <w:numId w:val="3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F6854">
              <w:rPr>
                <w:rFonts w:ascii="Times New Roman" w:hAnsi="Times New Roman" w:cs="Times New Roman"/>
                <w:sz w:val="24"/>
                <w:szCs w:val="24"/>
              </w:rPr>
              <w:t>Limba rusă- avansat;</w:t>
            </w:r>
          </w:p>
          <w:p w14:paraId="04ED513B" w14:textId="7EB06AD9" w:rsidR="00B63385" w:rsidRPr="004D3011" w:rsidRDefault="00B63385" w:rsidP="00DF6854">
            <w:pPr>
              <w:spacing w:line="276" w:lineRule="auto"/>
              <w:ind w:left="720"/>
            </w:pPr>
          </w:p>
        </w:tc>
        <w:tc>
          <w:tcPr>
            <w:tcW w:w="720" w:type="dxa"/>
          </w:tcPr>
          <w:p w14:paraId="1F51F49D" w14:textId="77777777" w:rsidR="001B2ABD" w:rsidRDefault="001B2ABD" w:rsidP="00DF6854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p w14:paraId="78E5B772" w14:textId="1FBB9BA2" w:rsidR="00B63385" w:rsidRPr="00B63385" w:rsidRDefault="006167AB" w:rsidP="00DF6854">
            <w:pPr>
              <w:pStyle w:val="Heading2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E0D60">
              <w:rPr>
                <w:rFonts w:ascii="Times New Roman" w:hAnsi="Times New Roman" w:cs="Times New Roman"/>
                <w:sz w:val="24"/>
                <w:szCs w:val="24"/>
              </w:rPr>
              <w:t>Educație și formare</w:t>
            </w:r>
          </w:p>
          <w:p w14:paraId="19299211" w14:textId="62DD1782" w:rsidR="006167AB" w:rsidRPr="000E0D60" w:rsidRDefault="006167AB" w:rsidP="00DF685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E0D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2008-2020: </w:t>
            </w:r>
          </w:p>
          <w:p w14:paraId="46181F54" w14:textId="046B0849" w:rsidR="00036450" w:rsidRPr="000E0D60" w:rsidRDefault="006167AB" w:rsidP="00DF685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E0D60">
              <w:rPr>
                <w:rFonts w:ascii="Times New Roman" w:hAnsi="Times New Roman" w:cs="Times New Roman"/>
                <w:sz w:val="24"/>
                <w:szCs w:val="24"/>
              </w:rPr>
              <w:t xml:space="preserve">Liceul Teoretic </w:t>
            </w:r>
            <w:r w:rsidRPr="000E0D60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Alexandru Donici, </w:t>
            </w:r>
            <w:r w:rsidRPr="000E0D60">
              <w:rPr>
                <w:rFonts w:ascii="Times New Roman" w:hAnsi="Times New Roman" w:cs="Times New Roman"/>
                <w:sz w:val="24"/>
                <w:szCs w:val="24"/>
              </w:rPr>
              <w:t>satul Peresecina, raionul Orhei</w:t>
            </w:r>
          </w:p>
          <w:p w14:paraId="03ECA90A" w14:textId="6B287463" w:rsidR="00036450" w:rsidRPr="000E0D60" w:rsidRDefault="006167AB" w:rsidP="00DF685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E0D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2020 – prezent</w:t>
            </w:r>
          </w:p>
          <w:p w14:paraId="68DDF11B" w14:textId="378CA40E" w:rsidR="00B63385" w:rsidRDefault="006167AB" w:rsidP="00DF685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E0D60">
              <w:rPr>
                <w:rFonts w:ascii="Times New Roman" w:hAnsi="Times New Roman" w:cs="Times New Roman"/>
                <w:sz w:val="24"/>
                <w:szCs w:val="24"/>
              </w:rPr>
              <w:t xml:space="preserve">Universitatea Tehnică a Moldovei, </w:t>
            </w:r>
            <w:r w:rsidR="00363C6B">
              <w:rPr>
                <w:rFonts w:ascii="Times New Roman" w:hAnsi="Times New Roman" w:cs="Times New Roman"/>
                <w:sz w:val="24"/>
                <w:szCs w:val="24"/>
              </w:rPr>
              <w:t xml:space="preserve"> Facultataea Calculatoare Informatică și Microelectronică, specialitatea: Managementul Informației</w:t>
            </w:r>
          </w:p>
          <w:p w14:paraId="09D03E80" w14:textId="77777777" w:rsidR="00B63385" w:rsidRPr="000E0D60" w:rsidRDefault="00B63385" w:rsidP="00DF685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91D8F92" w14:textId="08344C9A" w:rsidR="00036450" w:rsidRPr="000E0D60" w:rsidRDefault="000E0D60" w:rsidP="00DF6854">
            <w:pPr>
              <w:pStyle w:val="Heading2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E0D60">
              <w:rPr>
                <w:rFonts w:ascii="Times New Roman" w:hAnsi="Times New Roman" w:cs="Times New Roman"/>
                <w:sz w:val="24"/>
                <w:szCs w:val="24"/>
              </w:rPr>
              <w:t>Pe</w:t>
            </w:r>
            <w:r w:rsidR="00B63385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Pr="000E0D60">
              <w:rPr>
                <w:rFonts w:ascii="Times New Roman" w:hAnsi="Times New Roman" w:cs="Times New Roman"/>
                <w:sz w:val="24"/>
                <w:szCs w:val="24"/>
              </w:rPr>
              <w:t>formanțe</w:t>
            </w:r>
          </w:p>
          <w:p w14:paraId="451D8C3D" w14:textId="02C6D795" w:rsidR="00B63385" w:rsidRDefault="00B63385" w:rsidP="00DF685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2020 – Locul I la olimpiada de limbă și literature română;</w:t>
            </w:r>
          </w:p>
          <w:p w14:paraId="6C379019" w14:textId="45ED8BEB" w:rsidR="000E0D60" w:rsidRPr="000E0D60" w:rsidRDefault="000E0D60" w:rsidP="00DF685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E0D60">
              <w:rPr>
                <w:rFonts w:ascii="Times New Roman" w:hAnsi="Times New Roman" w:cs="Times New Roman"/>
                <w:sz w:val="24"/>
                <w:szCs w:val="24"/>
              </w:rPr>
              <w:t>2019- Locul III la olimpiada de limbă și literatură română;</w:t>
            </w:r>
          </w:p>
          <w:p w14:paraId="2A9FFBCE" w14:textId="77777777" w:rsidR="000E0D60" w:rsidRPr="000E0D60" w:rsidRDefault="000E0D60" w:rsidP="00DF685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E0D60">
              <w:rPr>
                <w:rFonts w:ascii="Times New Roman" w:hAnsi="Times New Roman" w:cs="Times New Roman"/>
                <w:sz w:val="24"/>
                <w:szCs w:val="24"/>
              </w:rPr>
              <w:t xml:space="preserve">2019- Participare în cadrul conferinței raionale la istorie </w:t>
            </w:r>
            <w:r w:rsidRPr="000E0D60">
              <w:rPr>
                <w:rFonts w:ascii="Times New Roman" w:hAnsi="Times New Roman" w:cs="Times New Roman"/>
                <w:i/>
                <w:sz w:val="24"/>
                <w:szCs w:val="24"/>
              </w:rPr>
              <w:t>În lagărul memoriei- deportările staliniste”;</w:t>
            </w:r>
          </w:p>
          <w:p w14:paraId="568BD6E4" w14:textId="77777777" w:rsidR="000E0D60" w:rsidRPr="000E0D60" w:rsidRDefault="000E0D60" w:rsidP="00DF685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E0D60">
              <w:rPr>
                <w:rFonts w:ascii="Times New Roman" w:hAnsi="Times New Roman" w:cs="Times New Roman"/>
                <w:sz w:val="24"/>
                <w:szCs w:val="24"/>
              </w:rPr>
              <w:t xml:space="preserve">2019- Participare în cadrul conferinței științifice cu genericul </w:t>
            </w:r>
            <w:r w:rsidRPr="000E0D60">
              <w:rPr>
                <w:rFonts w:ascii="Times New Roman" w:hAnsi="Times New Roman" w:cs="Times New Roman"/>
                <w:i/>
                <w:sz w:val="24"/>
                <w:szCs w:val="24"/>
              </w:rPr>
              <w:t>Abordarea problemelor lumii contemporane în contextul dezvoltării durabile</w:t>
            </w:r>
            <w:r w:rsidRPr="000E0D60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4DBFC67D" w14:textId="77777777" w:rsidR="000E0D60" w:rsidRPr="000E0D60" w:rsidRDefault="000E0D60" w:rsidP="00DF685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E0D60">
              <w:rPr>
                <w:rFonts w:ascii="Times New Roman" w:hAnsi="Times New Roman" w:cs="Times New Roman"/>
                <w:sz w:val="24"/>
                <w:szCs w:val="24"/>
              </w:rPr>
              <w:t xml:space="preserve">2019- Locul I în cadrul concursului de lectură </w:t>
            </w:r>
            <w:r w:rsidRPr="000E0D60">
              <w:rPr>
                <w:rFonts w:ascii="Times New Roman" w:hAnsi="Times New Roman" w:cs="Times New Roman"/>
                <w:i/>
                <w:sz w:val="24"/>
                <w:szCs w:val="24"/>
              </w:rPr>
              <w:t>La izvoarele înțelepciunii</w:t>
            </w:r>
            <w:r w:rsidRPr="000E0D60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512E8532" w14:textId="77777777" w:rsidR="000E0D60" w:rsidRPr="000E0D60" w:rsidRDefault="000E0D60" w:rsidP="00DF685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E0D60">
              <w:rPr>
                <w:rFonts w:ascii="Times New Roman" w:hAnsi="Times New Roman" w:cs="Times New Roman"/>
                <w:sz w:val="24"/>
                <w:szCs w:val="24"/>
              </w:rPr>
              <w:t xml:space="preserve">2018- Participare în cadrul festivalului cântecului patricotic </w:t>
            </w:r>
            <w:r w:rsidRPr="000E0D60">
              <w:rPr>
                <w:rFonts w:ascii="Times New Roman" w:hAnsi="Times New Roman" w:cs="Times New Roman"/>
                <w:i/>
                <w:sz w:val="24"/>
                <w:szCs w:val="24"/>
              </w:rPr>
              <w:t>Sunt suflet din sufletul neamului meu, și-i cânt bucuria și amarul ;</w:t>
            </w:r>
          </w:p>
          <w:p w14:paraId="00B8BC90" w14:textId="77777777" w:rsidR="000E0D60" w:rsidRPr="000E0D60" w:rsidRDefault="000E0D60" w:rsidP="00DF685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E0D6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2018- Locul II în cadrul olimpiadei raionale la limba și literatura română ;</w:t>
            </w:r>
          </w:p>
          <w:p w14:paraId="4A269B48" w14:textId="77777777" w:rsidR="000E0D60" w:rsidRPr="000E0D60" w:rsidRDefault="000E0D60" w:rsidP="00DF685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E0D60">
              <w:rPr>
                <w:rFonts w:ascii="Times New Roman" w:hAnsi="Times New Roman" w:cs="Times New Roman"/>
                <w:sz w:val="24"/>
                <w:szCs w:val="24"/>
              </w:rPr>
              <w:t>2018- Locul III în cadrul olimpiadei raionle la biologie;</w:t>
            </w:r>
          </w:p>
          <w:p w14:paraId="461FF120" w14:textId="77777777" w:rsidR="000E0D60" w:rsidRPr="000E0D60" w:rsidRDefault="000E0D60" w:rsidP="00DF6854">
            <w:pPr>
              <w:spacing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0E0D60">
              <w:rPr>
                <w:rFonts w:ascii="Times New Roman" w:hAnsi="Times New Roman" w:cs="Times New Roman"/>
                <w:sz w:val="24"/>
                <w:szCs w:val="24"/>
              </w:rPr>
              <w:t xml:space="preserve">2018- Participare în cadrul conferinței științifice cu genericul </w:t>
            </w:r>
            <w:r w:rsidRPr="000E0D60">
              <w:rPr>
                <w:rFonts w:ascii="Times New Roman" w:hAnsi="Times New Roman" w:cs="Times New Roman"/>
                <w:i/>
                <w:sz w:val="24"/>
                <w:szCs w:val="24"/>
              </w:rPr>
              <w:t>Centenarul unirii Basarabiei cu România;</w:t>
            </w:r>
          </w:p>
          <w:p w14:paraId="52722101" w14:textId="77777777" w:rsidR="000E0D60" w:rsidRPr="000E0D60" w:rsidRDefault="000E0D60" w:rsidP="00DF6854">
            <w:pPr>
              <w:spacing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0E0D60">
              <w:rPr>
                <w:rFonts w:ascii="Times New Roman" w:hAnsi="Times New Roman" w:cs="Times New Roman"/>
                <w:sz w:val="24"/>
                <w:szCs w:val="24"/>
              </w:rPr>
              <w:t>2017- Participare în cadrul</w:t>
            </w:r>
            <w:r w:rsidRPr="000E0D60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Conferinței la limba și literatura română;</w:t>
            </w:r>
          </w:p>
          <w:p w14:paraId="7F690F08" w14:textId="77777777" w:rsidR="000E0D60" w:rsidRPr="000E0D60" w:rsidRDefault="000E0D60" w:rsidP="00DF685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E0D60">
              <w:rPr>
                <w:rFonts w:ascii="Times New Roman" w:hAnsi="Times New Roman" w:cs="Times New Roman"/>
                <w:sz w:val="24"/>
                <w:szCs w:val="24"/>
              </w:rPr>
              <w:t>2016- Locul I în cadrul olimpiadei raionale la informatică;</w:t>
            </w:r>
          </w:p>
          <w:p w14:paraId="68E0B334" w14:textId="395E2829" w:rsidR="004D3011" w:rsidRPr="000E0D60" w:rsidRDefault="00036450" w:rsidP="00DF685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E0D6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0440CA05" w14:textId="2302706A" w:rsidR="00363C6B" w:rsidRPr="000E0D60" w:rsidRDefault="00363C6B" w:rsidP="00DF6854">
            <w:pPr>
              <w:pStyle w:val="Heading2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Abilități </w:t>
            </w:r>
          </w:p>
          <w:p w14:paraId="51F8F9CD" w14:textId="31D7E928" w:rsidR="00363C6B" w:rsidRDefault="00363C6B" w:rsidP="00DF685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Performanțe în arta comunicativă;</w:t>
            </w:r>
          </w:p>
          <w:p w14:paraId="431881CB" w14:textId="20BBD057" w:rsidR="00363C6B" w:rsidRDefault="00363C6B" w:rsidP="00DF685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Adaptabilă;</w:t>
            </w:r>
          </w:p>
          <w:p w14:paraId="60345985" w14:textId="353D0059" w:rsidR="00363C6B" w:rsidRDefault="00363C6B" w:rsidP="00DF685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Personalitate dinamică și creativ</w:t>
            </w:r>
            <w:r w:rsidR="00DF6854">
              <w:rPr>
                <w:rFonts w:ascii="Times New Roman" w:hAnsi="Times New Roman" w:cs="Times New Roman"/>
                <w:sz w:val="24"/>
                <w:szCs w:val="24"/>
              </w:rPr>
              <w:t>ă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2C051972" w14:textId="77777777" w:rsidR="00363C6B" w:rsidRPr="00363C6B" w:rsidRDefault="00363C6B" w:rsidP="009F2F25">
            <w:pPr>
              <w:pStyle w:val="List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F47CBA7" w14:textId="77777777" w:rsidR="004D3011" w:rsidRPr="000E0D60" w:rsidRDefault="004D3011" w:rsidP="00DF685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CC9B365" w14:textId="18EF89F6" w:rsidR="00036450" w:rsidRPr="000E0D60" w:rsidRDefault="00363C6B" w:rsidP="00DF6854">
            <w:pPr>
              <w:pStyle w:val="Heading2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Abilități profesionale</w:t>
            </w:r>
          </w:p>
          <w:p w14:paraId="3C6FE821" w14:textId="25AE70AA" w:rsidR="00B63385" w:rsidRDefault="00B63385" w:rsidP="00DF685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C, C++, </w:t>
            </w:r>
            <w:r w:rsidR="00AE456E">
              <w:rPr>
                <w:rFonts w:ascii="Times New Roman" w:hAnsi="Times New Roman" w:cs="Times New Roman"/>
                <w:sz w:val="24"/>
                <w:szCs w:val="24"/>
              </w:rPr>
              <w:t xml:space="preserve">C#,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Python, HTML, CSS.</w:t>
            </w:r>
            <w:r w:rsidR="00363C6B">
              <w:rPr>
                <w:rFonts w:ascii="Times New Roman" w:hAnsi="Times New Roman" w:cs="Times New Roman"/>
                <w:sz w:val="24"/>
                <w:szCs w:val="24"/>
              </w:rPr>
              <w:t xml:space="preserve"> (nivel mediu)</w:t>
            </w:r>
          </w:p>
          <w:p w14:paraId="40618F0E" w14:textId="77777777" w:rsidR="00B63385" w:rsidRDefault="00B63385" w:rsidP="00DF685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Microsoft Office (Excel, Word, Power Point)</w:t>
            </w:r>
          </w:p>
          <w:p w14:paraId="0AEE57BC" w14:textId="77777777" w:rsidR="00B63385" w:rsidRDefault="00363C6B" w:rsidP="00DF685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PHP, SQL, Java Script (nivel începător)</w:t>
            </w:r>
          </w:p>
          <w:p w14:paraId="0ECFF9D7" w14:textId="77777777" w:rsidR="00363C6B" w:rsidRDefault="00363C6B" w:rsidP="00DF685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Autocad</w:t>
            </w:r>
          </w:p>
          <w:p w14:paraId="0794A720" w14:textId="338CE581" w:rsidR="00363C6B" w:rsidRPr="00B63385" w:rsidRDefault="00363C6B" w:rsidP="00DF685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Visual Basic for Aplications</w:t>
            </w:r>
          </w:p>
        </w:tc>
      </w:tr>
    </w:tbl>
    <w:p w14:paraId="0A97F973" w14:textId="72984879" w:rsidR="00B63385" w:rsidRDefault="00B63385" w:rsidP="00B63385">
      <w:r>
        <w:lastRenderedPageBreak/>
        <w:tab/>
      </w:r>
    </w:p>
    <w:p w14:paraId="5476228F" w14:textId="0349793D" w:rsidR="0043117B" w:rsidRDefault="006167AB" w:rsidP="00B63385">
      <w:pPr>
        <w:tabs>
          <w:tab w:val="left" w:pos="4793"/>
        </w:tabs>
      </w:pPr>
      <w:r>
        <w:br w:type="textWrapping" w:clear="all"/>
      </w:r>
    </w:p>
    <w:sectPr w:rsidR="0043117B" w:rsidSect="000C45FF">
      <w:head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EEB8FA" w14:textId="77777777" w:rsidR="00FF139F" w:rsidRDefault="00FF139F" w:rsidP="000C45FF">
      <w:r>
        <w:separator/>
      </w:r>
    </w:p>
  </w:endnote>
  <w:endnote w:type="continuationSeparator" w:id="0">
    <w:p w14:paraId="55463C11" w14:textId="77777777" w:rsidR="00FF139F" w:rsidRDefault="00FF139F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A6C107" w14:textId="77777777" w:rsidR="00FF139F" w:rsidRDefault="00FF139F" w:rsidP="000C45FF">
      <w:r>
        <w:separator/>
      </w:r>
    </w:p>
  </w:footnote>
  <w:footnote w:type="continuationSeparator" w:id="0">
    <w:p w14:paraId="38D55D4D" w14:textId="77777777" w:rsidR="00FF139F" w:rsidRDefault="00FF139F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49FA14" w14:textId="77777777"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0C3452D3" wp14:editId="4E5A23EC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36085"/>
    <w:multiLevelType w:val="hybridMultilevel"/>
    <w:tmpl w:val="2F08AC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F37DBB"/>
    <w:multiLevelType w:val="hybridMultilevel"/>
    <w:tmpl w:val="7B4A6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993925"/>
    <w:multiLevelType w:val="multilevel"/>
    <w:tmpl w:val="1CA411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9AF7D81"/>
    <w:multiLevelType w:val="hybridMultilevel"/>
    <w:tmpl w:val="FEC4480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71B76D2"/>
    <w:multiLevelType w:val="hybridMultilevel"/>
    <w:tmpl w:val="4B9896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F807D1"/>
    <w:multiLevelType w:val="hybridMultilevel"/>
    <w:tmpl w:val="0F8CC6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3B6D9C"/>
    <w:multiLevelType w:val="hybridMultilevel"/>
    <w:tmpl w:val="9B8CB8C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4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D90"/>
    <w:rsid w:val="00036450"/>
    <w:rsid w:val="00094499"/>
    <w:rsid w:val="000C45FF"/>
    <w:rsid w:val="000E0D60"/>
    <w:rsid w:val="000E3FD1"/>
    <w:rsid w:val="00112054"/>
    <w:rsid w:val="001317D8"/>
    <w:rsid w:val="001525E1"/>
    <w:rsid w:val="00180329"/>
    <w:rsid w:val="0019001F"/>
    <w:rsid w:val="001A74A5"/>
    <w:rsid w:val="001B2ABD"/>
    <w:rsid w:val="001E0391"/>
    <w:rsid w:val="001E1759"/>
    <w:rsid w:val="001F1ECC"/>
    <w:rsid w:val="002400EB"/>
    <w:rsid w:val="00256CF7"/>
    <w:rsid w:val="00281FD5"/>
    <w:rsid w:val="0030481B"/>
    <w:rsid w:val="003156FC"/>
    <w:rsid w:val="003254B5"/>
    <w:rsid w:val="00363C6B"/>
    <w:rsid w:val="0037121F"/>
    <w:rsid w:val="003910D8"/>
    <w:rsid w:val="003A6B7D"/>
    <w:rsid w:val="003B06CA"/>
    <w:rsid w:val="004071FC"/>
    <w:rsid w:val="00445947"/>
    <w:rsid w:val="004813B3"/>
    <w:rsid w:val="00496591"/>
    <w:rsid w:val="004C63E4"/>
    <w:rsid w:val="004D3011"/>
    <w:rsid w:val="005262AC"/>
    <w:rsid w:val="005E39D5"/>
    <w:rsid w:val="00600670"/>
    <w:rsid w:val="006167AB"/>
    <w:rsid w:val="0062123A"/>
    <w:rsid w:val="00646E75"/>
    <w:rsid w:val="0067095E"/>
    <w:rsid w:val="006771D0"/>
    <w:rsid w:val="00715FCB"/>
    <w:rsid w:val="00743101"/>
    <w:rsid w:val="00764C9F"/>
    <w:rsid w:val="007775E1"/>
    <w:rsid w:val="007867A0"/>
    <w:rsid w:val="007927F5"/>
    <w:rsid w:val="00802CA0"/>
    <w:rsid w:val="009260CD"/>
    <w:rsid w:val="00940A66"/>
    <w:rsid w:val="00952C25"/>
    <w:rsid w:val="009F2F25"/>
    <w:rsid w:val="00A2118D"/>
    <w:rsid w:val="00A56D90"/>
    <w:rsid w:val="00AD0A50"/>
    <w:rsid w:val="00AD76E2"/>
    <w:rsid w:val="00AE456E"/>
    <w:rsid w:val="00B20152"/>
    <w:rsid w:val="00B359E4"/>
    <w:rsid w:val="00B57D98"/>
    <w:rsid w:val="00B63385"/>
    <w:rsid w:val="00B70850"/>
    <w:rsid w:val="00C066B6"/>
    <w:rsid w:val="00C37BA1"/>
    <w:rsid w:val="00C4674C"/>
    <w:rsid w:val="00C506CF"/>
    <w:rsid w:val="00C72BED"/>
    <w:rsid w:val="00C9578B"/>
    <w:rsid w:val="00CB0055"/>
    <w:rsid w:val="00D2522B"/>
    <w:rsid w:val="00D422DE"/>
    <w:rsid w:val="00D5459D"/>
    <w:rsid w:val="00DA1F4D"/>
    <w:rsid w:val="00DD172A"/>
    <w:rsid w:val="00DF6854"/>
    <w:rsid w:val="00E25A26"/>
    <w:rsid w:val="00E4381A"/>
    <w:rsid w:val="00E55D74"/>
    <w:rsid w:val="00F60274"/>
    <w:rsid w:val="00F77FB9"/>
    <w:rsid w:val="00FB068F"/>
    <w:rsid w:val="00FF1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F93046A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940A66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940A66"/>
    <w:rPr>
      <w:rFonts w:asciiTheme="majorHAnsi" w:eastAsiaTheme="majorEastAsia" w:hAnsiTheme="majorHAnsi" w:cstheme="majorBidi"/>
      <w:b/>
      <w:caps/>
      <w:color w:val="548AB7" w:themeColor="accent1" w:themeShade="BF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paragraph" w:styleId="ListParagraph">
    <w:name w:val="List Paragraph"/>
    <w:basedOn w:val="Normal"/>
    <w:uiPriority w:val="34"/>
    <w:qFormat/>
    <w:rsid w:val="000E0D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723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ce\AppData\Local\Microsoft\Office\16.0\DTS\en-US%7bD76C32EE-1A71-4658-87E4-DC764798CB7D%7d\%7b076E259B-DF9E-47F6-99D2-539346856FDF%7dtf00546271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848E5A971CE45388D938E73DED806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37B5A9-F459-4DFE-A6A6-F999A667AE32}"/>
      </w:docPartPr>
      <w:docPartBody>
        <w:p w:rsidR="00F61DF3" w:rsidRDefault="00F61DF3">
          <w:pPr>
            <w:pStyle w:val="B848E5A971CE45388D938E73DED806C2"/>
          </w:pPr>
          <w:r w:rsidRPr="00CB0055">
            <w:t>Contact</w:t>
          </w:r>
        </w:p>
      </w:docPartBody>
    </w:docPart>
    <w:docPart>
      <w:docPartPr>
        <w:name w:val="D62BF0C9BE6D4AE7827896E864838A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09AB72-6F0B-4814-9F63-04001E571D95}"/>
      </w:docPartPr>
      <w:docPartBody>
        <w:p w:rsidR="00F61DF3" w:rsidRDefault="00F61DF3">
          <w:pPr>
            <w:pStyle w:val="D62BF0C9BE6D4AE7827896E864838AE1"/>
          </w:pPr>
          <w:r w:rsidRPr="004D3011">
            <w:t>EMAIL: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DF3"/>
    <w:rsid w:val="007B4DD4"/>
    <w:rsid w:val="00F61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848E5A971CE45388D938E73DED806C2">
    <w:name w:val="B848E5A971CE45388D938E73DED806C2"/>
  </w:style>
  <w:style w:type="paragraph" w:customStyle="1" w:styleId="D62BF0C9BE6D4AE7827896E864838AE1">
    <w:name w:val="D62BF0C9BE6D4AE7827896E864838AE1"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szCs w:val="26"/>
      <w:lang w:eastAsia="ja-JP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{076E259B-DF9E-47F6-99D2-539346856FDF}tf00546271_win32</Template>
  <TotalTime>0</TotalTime>
  <Pages>1</Pages>
  <Words>322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2022-02-23T19:40:00Z</dcterms:created>
  <dcterms:modified xsi:type="dcterms:W3CDTF">2023-09-14T12:49:00Z</dcterms:modified>
</cp:coreProperties>
</file>